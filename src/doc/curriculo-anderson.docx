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28BAF" w14:textId="752343FE" w:rsidR="00AE4193" w:rsidRPr="00AE4193" w:rsidRDefault="00926B01" w:rsidP="005B242D">
      <w:pPr>
        <w:jc w:val="right"/>
        <w:rPr>
          <w:rFonts w:ascii="Verdana" w:hAnsi="Verdana"/>
        </w:rPr>
      </w:pPr>
      <w:r>
        <w:rPr>
          <w:rFonts w:ascii="Verdana" w:hAnsi="Verdana"/>
        </w:rPr>
        <w:t>Novembro</w:t>
      </w:r>
      <w:r w:rsidR="00AE4193">
        <w:rPr>
          <w:rFonts w:ascii="Verdana" w:hAnsi="Verdana"/>
        </w:rPr>
        <w:t xml:space="preserve"> 20</w:t>
      </w:r>
      <w:r w:rsidR="005B242D">
        <w:rPr>
          <w:rFonts w:ascii="Verdana" w:hAnsi="Verdana"/>
        </w:rPr>
        <w:t>2</w:t>
      </w:r>
      <w:r w:rsidR="00AE4193">
        <w:rPr>
          <w:rFonts w:ascii="Verdana" w:hAnsi="Verdana"/>
        </w:rPr>
        <w:t>0</w:t>
      </w:r>
    </w:p>
    <w:p w14:paraId="787CF1DF" w14:textId="11D289F1" w:rsidR="002039BD" w:rsidRPr="005B242D" w:rsidRDefault="00AB320D" w:rsidP="00AE4193">
      <w:pPr>
        <w:jc w:val="center"/>
        <w:rPr>
          <w:rFonts w:ascii="Verdana" w:hAnsi="Verdana"/>
          <w:b/>
          <w:bCs/>
          <w:sz w:val="48"/>
          <w:szCs w:val="48"/>
        </w:rPr>
      </w:pPr>
      <w:r w:rsidRPr="005B242D">
        <w:rPr>
          <w:rFonts w:ascii="Verdana" w:hAnsi="Verdana"/>
          <w:b/>
          <w:bCs/>
          <w:sz w:val="48"/>
          <w:szCs w:val="48"/>
        </w:rPr>
        <w:t>Anderson Moura dos Santos</w:t>
      </w:r>
    </w:p>
    <w:p w14:paraId="74C0EAEE" w14:textId="2BCA1C65" w:rsidR="00AE4193" w:rsidRDefault="00D81FC2" w:rsidP="00AE4193">
      <w:pPr>
        <w:spacing w:after="0"/>
        <w:rPr>
          <w:rFonts w:ascii="Verdana" w:hAnsi="Verdana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 xml:space="preserve">, </w:t>
      </w:r>
      <w:r w:rsidR="00AB320D">
        <w:rPr>
          <w:rFonts w:ascii="Verdana" w:hAnsi="Verdana"/>
        </w:rPr>
        <w:t>solteiro</w:t>
      </w:r>
      <w:r w:rsidR="001638B8" w:rsidRPr="001638B8">
        <w:rPr>
          <w:rFonts w:ascii="Verdana" w:hAnsi="Verdana"/>
        </w:rPr>
        <w:t xml:space="preserve">, </w:t>
      </w:r>
      <w:r w:rsidR="00AB320D">
        <w:rPr>
          <w:rFonts w:ascii="Verdana" w:hAnsi="Verdana"/>
        </w:rPr>
        <w:t>2</w:t>
      </w:r>
      <w:r w:rsidR="00926B01">
        <w:rPr>
          <w:rFonts w:ascii="Verdana" w:hAnsi="Verdana"/>
        </w:rPr>
        <w:t>8</w:t>
      </w:r>
      <w:r w:rsidR="001638B8" w:rsidRPr="001638B8">
        <w:rPr>
          <w:rFonts w:ascii="Verdana" w:hAnsi="Verdana"/>
        </w:rPr>
        <w:t xml:space="preserve"> anos</w:t>
      </w:r>
      <w:r w:rsidR="00FE66E3">
        <w:rPr>
          <w:rFonts w:ascii="Verdana" w:hAnsi="Verdana"/>
        </w:rPr>
        <w:t>, sem filhos</w:t>
      </w:r>
      <w:r w:rsidR="001638B8">
        <w:rPr>
          <w:rFonts w:ascii="Verdana" w:hAnsi="Verdana"/>
        </w:rPr>
        <w:br/>
      </w:r>
      <w:r>
        <w:rPr>
          <w:rFonts w:ascii="Verdana" w:hAnsi="Verdana"/>
        </w:rPr>
        <w:t>Endereço</w:t>
      </w:r>
      <w:r w:rsidR="00AE4193">
        <w:rPr>
          <w:rFonts w:ascii="Verdana" w:hAnsi="Verdana"/>
        </w:rPr>
        <w:t>:</w:t>
      </w:r>
      <w:r w:rsidR="00AB320D">
        <w:rPr>
          <w:rFonts w:ascii="Verdana" w:hAnsi="Verdana"/>
        </w:rPr>
        <w:t xml:space="preserve"> rua Aviadora Anésia Pinheiro Machado, 241, bloco A, </w:t>
      </w:r>
      <w:proofErr w:type="spellStart"/>
      <w:r w:rsidR="00AB320D">
        <w:rPr>
          <w:rFonts w:ascii="Verdana" w:hAnsi="Verdana"/>
        </w:rPr>
        <w:t>ap</w:t>
      </w:r>
      <w:proofErr w:type="spellEnd"/>
      <w:r w:rsidR="00AB320D">
        <w:rPr>
          <w:rFonts w:ascii="Verdana" w:hAnsi="Verdana"/>
        </w:rPr>
        <w:t xml:space="preserve"> 207</w:t>
      </w:r>
      <w:r w:rsidR="001C7C7E">
        <w:rPr>
          <w:rFonts w:ascii="Verdana" w:hAnsi="Verdana"/>
        </w:rPr>
        <w:t xml:space="preserve">, </w:t>
      </w:r>
      <w:r w:rsidR="00AB320D">
        <w:rPr>
          <w:rFonts w:ascii="Verdana" w:hAnsi="Verdana"/>
        </w:rPr>
        <w:t>Conj</w:t>
      </w:r>
      <w:r w:rsidR="001C7C7E">
        <w:rPr>
          <w:rFonts w:ascii="Verdana" w:hAnsi="Verdana"/>
        </w:rPr>
        <w:t>.</w:t>
      </w:r>
      <w:r w:rsidR="00AB320D">
        <w:rPr>
          <w:rFonts w:ascii="Verdana" w:hAnsi="Verdana"/>
        </w:rPr>
        <w:t xml:space="preserve"> Hab</w:t>
      </w:r>
      <w:r w:rsidR="001C7C7E">
        <w:rPr>
          <w:rFonts w:ascii="Verdana" w:hAnsi="Verdana"/>
        </w:rPr>
        <w:t>.</w:t>
      </w:r>
      <w:r w:rsidR="00AB320D">
        <w:rPr>
          <w:rFonts w:ascii="Verdana" w:hAnsi="Verdana"/>
        </w:rPr>
        <w:t xml:space="preserve"> </w:t>
      </w:r>
      <w:r w:rsidR="001C7C7E">
        <w:rPr>
          <w:rFonts w:ascii="Verdana" w:hAnsi="Verdana"/>
        </w:rPr>
        <w:t xml:space="preserve">Parque </w:t>
      </w:r>
      <w:r w:rsidR="00AB320D">
        <w:rPr>
          <w:rFonts w:ascii="Verdana" w:hAnsi="Verdana"/>
        </w:rPr>
        <w:t>Valo Velho</w:t>
      </w:r>
      <w:r w:rsidR="001638B8" w:rsidRPr="001638B8">
        <w:rPr>
          <w:rFonts w:ascii="Verdana" w:hAnsi="Verdana"/>
        </w:rPr>
        <w:t xml:space="preserve"> </w:t>
      </w:r>
      <w:r w:rsidR="00B12E26">
        <w:rPr>
          <w:rFonts w:ascii="Verdana" w:hAnsi="Verdana"/>
        </w:rPr>
        <w:t xml:space="preserve">II </w:t>
      </w:r>
      <w:r w:rsidR="001638B8" w:rsidRPr="001638B8">
        <w:rPr>
          <w:rFonts w:ascii="Verdana" w:hAnsi="Verdana"/>
        </w:rPr>
        <w:t xml:space="preserve">– </w:t>
      </w:r>
      <w:r w:rsidR="00AB320D">
        <w:rPr>
          <w:rFonts w:ascii="Verdana" w:hAnsi="Verdana"/>
        </w:rPr>
        <w:t>São Paulo</w:t>
      </w:r>
      <w:r w:rsidR="001638B8" w:rsidRPr="001638B8">
        <w:rPr>
          <w:rFonts w:ascii="Verdana" w:hAnsi="Verdana"/>
        </w:rPr>
        <w:t xml:space="preserve"> – </w:t>
      </w:r>
      <w:r w:rsidR="00AB320D">
        <w:rPr>
          <w:rFonts w:ascii="Verdana" w:hAnsi="Verdana"/>
        </w:rPr>
        <w:t>SP</w:t>
      </w:r>
      <w:r w:rsidR="001638B8" w:rsidRPr="001638B8">
        <w:rPr>
          <w:rFonts w:ascii="Verdana" w:hAnsi="Verdana"/>
        </w:rPr>
        <w:br/>
      </w:r>
      <w:r w:rsidR="001C7C7E">
        <w:rPr>
          <w:rFonts w:ascii="Verdana" w:hAnsi="Verdana"/>
        </w:rPr>
        <w:t>Contato</w:t>
      </w:r>
      <w:r w:rsidR="005B5FD3">
        <w:rPr>
          <w:rFonts w:ascii="Verdana" w:hAnsi="Verdana"/>
        </w:rPr>
        <w:t xml:space="preserve">: </w:t>
      </w:r>
      <w:r w:rsidR="00AB320D">
        <w:rPr>
          <w:rFonts w:ascii="Verdana" w:hAnsi="Verdana"/>
        </w:rPr>
        <w:t>(11) 95177-1829</w:t>
      </w:r>
      <w:r w:rsidR="001638B8" w:rsidRPr="001638B8">
        <w:rPr>
          <w:rFonts w:ascii="Verdana" w:hAnsi="Verdana"/>
        </w:rPr>
        <w:t xml:space="preserve"> </w:t>
      </w:r>
      <w:r w:rsidR="00BD695F">
        <w:rPr>
          <w:rFonts w:ascii="Verdana" w:hAnsi="Verdana"/>
        </w:rPr>
        <w:t xml:space="preserve">/ </w:t>
      </w:r>
      <w:r w:rsidR="005B5FD3">
        <w:rPr>
          <w:rFonts w:ascii="Verdana" w:hAnsi="Verdana"/>
        </w:rPr>
        <w:t>E-mail:</w:t>
      </w:r>
      <w:r w:rsidR="001638B8" w:rsidRPr="001638B8">
        <w:rPr>
          <w:rFonts w:ascii="Verdana" w:hAnsi="Verdana"/>
        </w:rPr>
        <w:t xml:space="preserve"> </w:t>
      </w:r>
      <w:hyperlink r:id="rId9" w:history="1">
        <w:r w:rsidR="00A65E67" w:rsidRPr="00306329">
          <w:rPr>
            <w:rStyle w:val="Hyperlink"/>
            <w:rFonts w:ascii="Verdana" w:hAnsi="Verdana"/>
          </w:rPr>
          <w:t>andersonmwp@gmail.com</w:t>
        </w:r>
      </w:hyperlink>
    </w:p>
    <w:p w14:paraId="3F3FB529" w14:textId="77777777" w:rsidR="00AE4193" w:rsidRDefault="00A65E67" w:rsidP="00AE4193">
      <w:pPr>
        <w:spacing w:after="0"/>
        <w:rPr>
          <w:rFonts w:ascii="Verdana" w:hAnsi="Verdana"/>
        </w:rPr>
      </w:pPr>
      <w:r w:rsidRPr="008A6BCB">
        <w:rPr>
          <w:rFonts w:ascii="Verdana" w:hAnsi="Verdana"/>
          <w:lang w:val="en-US"/>
        </w:rPr>
        <w:t>LinkedIn:</w:t>
      </w:r>
      <w:r w:rsidR="000B161E">
        <w:rPr>
          <w:rFonts w:ascii="Verdana" w:hAnsi="Verdana"/>
          <w:lang w:val="en-US"/>
        </w:rPr>
        <w:t xml:space="preserve"> </w:t>
      </w:r>
      <w:hyperlink r:id="rId10" w:history="1">
        <w:r w:rsidR="000B161E" w:rsidRPr="00D81842">
          <w:rPr>
            <w:rStyle w:val="Hyperlink"/>
            <w:rFonts w:ascii="Verdana" w:hAnsi="Verdana"/>
            <w:lang w:val="en-US"/>
          </w:rPr>
          <w:t>https://www.linkedin.com/in/andersonmwp-front-end-developer/</w:t>
        </w:r>
      </w:hyperlink>
    </w:p>
    <w:p w14:paraId="4D0CEE4A" w14:textId="7293E112" w:rsidR="00AE4193" w:rsidRPr="00AE4193" w:rsidRDefault="000B161E" w:rsidP="00AE4193">
      <w:pPr>
        <w:spacing w:after="0"/>
        <w:rPr>
          <w:rFonts w:ascii="Verdana" w:hAnsi="Verdana"/>
        </w:rPr>
      </w:pPr>
      <w:r>
        <w:rPr>
          <w:rFonts w:ascii="Verdana" w:hAnsi="Verdana"/>
          <w:lang w:val="en-US"/>
        </w:rPr>
        <w:t xml:space="preserve">GitHub: </w:t>
      </w:r>
      <w:hyperlink r:id="rId11" w:history="1">
        <w:r w:rsidRPr="00D81842">
          <w:rPr>
            <w:rStyle w:val="Hyperlink"/>
            <w:rFonts w:ascii="Verdana" w:hAnsi="Verdana"/>
            <w:lang w:val="en-US"/>
          </w:rPr>
          <w:t>https://github.com/andersonmwp</w:t>
        </w:r>
      </w:hyperlink>
    </w:p>
    <w:p w14:paraId="560E585A" w14:textId="77777777"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14:paraId="7F60519A" w14:textId="77777777" w:rsidR="001638B8" w:rsidRDefault="00081B1B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3BF7E0" wp14:editId="46A15784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0" t="0" r="0" b="0"/>
                <wp:wrapNone/>
                <wp:docPr id="5" name="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C9D55" id=" 160" o:spid="_x0000_s1026" type="#_x0000_t32" style="position:absolute;margin-left:.3pt;margin-top:6.05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14:paraId="60EB5108" w14:textId="4B71E512" w:rsidR="001638B8" w:rsidRDefault="00B00241" w:rsidP="00BB7AFC">
      <w:pPr>
        <w:rPr>
          <w:rFonts w:ascii="Verdana" w:hAnsi="Verdana"/>
        </w:rPr>
      </w:pPr>
      <w:r>
        <w:rPr>
          <w:rFonts w:ascii="Verdana" w:hAnsi="Verdana"/>
        </w:rPr>
        <w:t xml:space="preserve">Buscando </w:t>
      </w:r>
      <w:r w:rsidR="00F63A54">
        <w:rPr>
          <w:rFonts w:ascii="Verdana" w:hAnsi="Verdana"/>
        </w:rPr>
        <w:t>o primeiro emprego na área através de estágio</w:t>
      </w:r>
      <w:r w:rsidR="000361C1">
        <w:rPr>
          <w:rFonts w:ascii="Verdana" w:hAnsi="Verdana"/>
        </w:rPr>
        <w:t xml:space="preserve"> ou </w:t>
      </w:r>
      <w:proofErr w:type="spellStart"/>
      <w:r w:rsidR="000361C1">
        <w:rPr>
          <w:rFonts w:ascii="Verdana" w:hAnsi="Verdana"/>
        </w:rPr>
        <w:t>junior</w:t>
      </w:r>
      <w:proofErr w:type="spellEnd"/>
      <w:r w:rsidR="00EC4A52">
        <w:rPr>
          <w:rFonts w:ascii="Verdana" w:hAnsi="Verdana"/>
        </w:rPr>
        <w:t xml:space="preserve"> </w:t>
      </w:r>
      <w:r w:rsidR="00F63A54">
        <w:rPr>
          <w:rFonts w:ascii="Verdana" w:hAnsi="Verdana"/>
        </w:rPr>
        <w:t xml:space="preserve">para </w:t>
      </w:r>
      <w:r w:rsidR="00F54A75">
        <w:rPr>
          <w:rFonts w:ascii="Verdana" w:hAnsi="Verdana"/>
        </w:rPr>
        <w:t>desenvolvedo</w:t>
      </w:r>
      <w:r w:rsidR="0026451D">
        <w:rPr>
          <w:rFonts w:ascii="Verdana" w:hAnsi="Verdana"/>
        </w:rPr>
        <w:t>r</w:t>
      </w:r>
      <w:r w:rsidR="000B161E">
        <w:rPr>
          <w:rFonts w:ascii="Verdana" w:hAnsi="Verdana"/>
        </w:rPr>
        <w:t xml:space="preserve"> </w:t>
      </w:r>
      <w:r w:rsidR="00D27BCD">
        <w:rPr>
          <w:rFonts w:ascii="Verdana" w:hAnsi="Verdana"/>
        </w:rPr>
        <w:t>web</w:t>
      </w:r>
      <w:r w:rsidR="00EC4A52">
        <w:rPr>
          <w:rFonts w:ascii="Verdana" w:hAnsi="Verdana"/>
        </w:rPr>
        <w:t xml:space="preserve"> front-</w:t>
      </w:r>
      <w:proofErr w:type="spellStart"/>
      <w:r w:rsidR="00EC4A52">
        <w:rPr>
          <w:rFonts w:ascii="Verdana" w:hAnsi="Verdana"/>
        </w:rPr>
        <w:t>end</w:t>
      </w:r>
      <w:proofErr w:type="spellEnd"/>
    </w:p>
    <w:p w14:paraId="3E908476" w14:textId="1FDAF009" w:rsidR="00B30D63" w:rsidRDefault="00AE4193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GRADUAÇÃO ACADÊMICA</w:t>
      </w:r>
    </w:p>
    <w:p w14:paraId="49367391" w14:textId="77777777" w:rsidR="001638B8" w:rsidRPr="002039BD" w:rsidRDefault="00081B1B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A748A2" wp14:editId="4A9A34FC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4" name="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B1986" id=" 164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14:paraId="3D41849E" w14:textId="0ED753FA" w:rsidR="00AE4193" w:rsidRPr="00BB7AFC" w:rsidRDefault="00AB320D" w:rsidP="00AE419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Ciência da Computação </w:t>
      </w:r>
      <w:r w:rsidR="00CA3B1A">
        <w:rPr>
          <w:rFonts w:ascii="Verdana" w:hAnsi="Verdana"/>
        </w:rPr>
        <w:t xml:space="preserve">– </w:t>
      </w:r>
      <w:proofErr w:type="spellStart"/>
      <w:r w:rsidR="00CA3B1A">
        <w:rPr>
          <w:rFonts w:ascii="Verdana" w:hAnsi="Verdana"/>
        </w:rPr>
        <w:t>Uninove</w:t>
      </w:r>
      <w:proofErr w:type="spellEnd"/>
      <w:r w:rsidR="00CA3B1A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(2019 - </w:t>
      </w:r>
      <w:r w:rsidR="00C23ED5">
        <w:rPr>
          <w:rFonts w:ascii="Verdana" w:hAnsi="Verdana"/>
        </w:rPr>
        <w:t>2022</w:t>
      </w:r>
      <w:r>
        <w:rPr>
          <w:rFonts w:ascii="Verdana" w:hAnsi="Verdana"/>
        </w:rPr>
        <w:t>)</w:t>
      </w:r>
    </w:p>
    <w:p w14:paraId="087BDA67" w14:textId="77777777"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14:paraId="12764E74" w14:textId="77777777" w:rsidR="00B30D63" w:rsidRPr="002039BD" w:rsidRDefault="00081B1B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EF81FD" wp14:editId="375A839A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3" name="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C5435" id="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14:paraId="5FAC71FC" w14:textId="20BA4E8D" w:rsidR="00D81FC2" w:rsidRPr="00D81FC2" w:rsidRDefault="00CA3B1A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2017 - 20</w:t>
      </w:r>
      <w:r w:rsidR="00CD502D">
        <w:rPr>
          <w:rFonts w:ascii="Verdana" w:hAnsi="Verdana"/>
          <w:b/>
        </w:rPr>
        <w:t>20</w:t>
      </w:r>
      <w:r w:rsidR="005657D9" w:rsidRPr="00D81FC2">
        <w:rPr>
          <w:rFonts w:ascii="Verdana" w:hAnsi="Verdana"/>
          <w:b/>
        </w:rPr>
        <w:t xml:space="preserve"> – </w:t>
      </w:r>
      <w:r w:rsidR="00AB320D">
        <w:rPr>
          <w:rFonts w:ascii="Verdana" w:hAnsi="Verdana"/>
          <w:b/>
        </w:rPr>
        <w:t>Natural da Terra Hortifruti</w:t>
      </w:r>
      <w:r w:rsidR="005657D9" w:rsidRPr="00D81FC2">
        <w:rPr>
          <w:rFonts w:ascii="Verdana" w:hAnsi="Verdana"/>
        </w:rPr>
        <w:br/>
        <w:t xml:space="preserve">Cargo: </w:t>
      </w:r>
      <w:r w:rsidR="00AB320D">
        <w:rPr>
          <w:rFonts w:ascii="Verdana" w:hAnsi="Verdana"/>
        </w:rPr>
        <w:t>Assistente Administrativo</w:t>
      </w:r>
      <w:r w:rsidR="005657D9" w:rsidRPr="00D81FC2">
        <w:rPr>
          <w:rFonts w:ascii="Verdana" w:hAnsi="Verdana"/>
        </w:rPr>
        <w:br/>
        <w:t xml:space="preserve">Principais atividades: </w:t>
      </w:r>
      <w:r w:rsidR="00AB320D">
        <w:rPr>
          <w:rFonts w:ascii="Verdana" w:hAnsi="Verdana"/>
        </w:rPr>
        <w:t>Lançamento de notas fiscais, avaliação e manutenção de estoque virtual, compra e venda de mercadorias</w:t>
      </w:r>
      <w:r w:rsidR="008A6BCB">
        <w:rPr>
          <w:rFonts w:ascii="Verdana" w:hAnsi="Verdana"/>
        </w:rPr>
        <w:t>, utilizando o sistema SAP</w:t>
      </w:r>
    </w:p>
    <w:p w14:paraId="759DB313" w14:textId="5ADB0E24" w:rsidR="00D81FC2" w:rsidRPr="00D81FC2" w:rsidRDefault="00CA3B1A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2016 - 2017 – Natural da Terra Hortifruti</w:t>
      </w:r>
      <w:r w:rsidR="00D81FC2"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Conferente de loja</w:t>
      </w:r>
      <w:r w:rsidR="00D81FC2" w:rsidRPr="00D81FC2">
        <w:rPr>
          <w:rFonts w:ascii="Verdana" w:hAnsi="Verdana"/>
        </w:rPr>
        <w:br/>
        <w:t>Principais atividades:</w:t>
      </w:r>
      <w:r>
        <w:rPr>
          <w:rFonts w:ascii="Verdana" w:hAnsi="Verdana"/>
        </w:rPr>
        <w:t xml:space="preserve"> Avaliar notas fiscais, recebimento de mercadorias, controle de estoque físico</w:t>
      </w:r>
      <w:r w:rsidR="008A6BCB">
        <w:rPr>
          <w:rFonts w:ascii="Verdana" w:hAnsi="Verdana"/>
        </w:rPr>
        <w:t>, utilizando o sistema SAP</w:t>
      </w:r>
    </w:p>
    <w:p w14:paraId="33CCCAA8" w14:textId="75BD5291" w:rsidR="00C16356" w:rsidRPr="00C16356" w:rsidRDefault="00CA3B1A" w:rsidP="00C1635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2015 - 2015 – Natural da Terra Hortifruti</w:t>
      </w:r>
      <w:r w:rsidR="00D81FC2"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Repositor de loja</w:t>
      </w:r>
      <w:r w:rsidR="00D81FC2" w:rsidRPr="00D81FC2">
        <w:rPr>
          <w:rFonts w:ascii="Verdana" w:hAnsi="Verdana"/>
        </w:rPr>
        <w:br/>
        <w:t>Principais atividades:</w:t>
      </w:r>
      <w:r>
        <w:rPr>
          <w:rFonts w:ascii="Verdana" w:hAnsi="Verdana"/>
        </w:rPr>
        <w:t xml:space="preserve"> Abastecimento de mercadorias em gôndolas, organização do setor</w:t>
      </w:r>
    </w:p>
    <w:p w14:paraId="706D9F11" w14:textId="7FE0BB1A" w:rsidR="00C16356" w:rsidRDefault="00C16356" w:rsidP="00C16356">
      <w:pPr>
        <w:pStyle w:val="Seo"/>
        <w:rPr>
          <w:rFonts w:ascii="Verdana" w:hAnsi="Verdana"/>
        </w:rPr>
      </w:pPr>
      <w:r>
        <w:rPr>
          <w:rFonts w:ascii="Verdana" w:hAnsi="Verdana"/>
        </w:rPr>
        <w:t>VolunTÁRIADO</w:t>
      </w:r>
    </w:p>
    <w:p w14:paraId="2B3495B8" w14:textId="0BBF6CA6" w:rsidR="00C16356" w:rsidRPr="002039BD" w:rsidRDefault="00C16356" w:rsidP="00C16356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1DACA4" wp14:editId="5174C992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19" name="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5AE6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66" o:spid="_x0000_s1026" type="#_x0000_t32" style="position:absolute;margin-left:.3pt;margin-top:10.7pt;width:446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14:paraId="7358B97B" w14:textId="142DDDC5" w:rsidR="00C16356" w:rsidRPr="00C16356" w:rsidRDefault="00C16356" w:rsidP="00C1635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  <w:bCs/>
        </w:rPr>
        <w:t>2018 – 2019 – GRAAC</w:t>
      </w:r>
    </w:p>
    <w:p w14:paraId="7D70EF44" w14:textId="66598372" w:rsidR="00C16356" w:rsidRDefault="00C16356" w:rsidP="009D5A50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Auxiliar administrativo</w:t>
      </w:r>
    </w:p>
    <w:p w14:paraId="1C2F6713" w14:textId="7B158014" w:rsidR="00CA3B1A" w:rsidRDefault="00C16356" w:rsidP="009D5A50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Responsável por digitalizar arquivos de prontuários dos pacientes para um repositório na nuvem</w:t>
      </w:r>
    </w:p>
    <w:p w14:paraId="6191FECB" w14:textId="01BFE2E5" w:rsidR="00B30D63" w:rsidRDefault="00AE419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  <w:r w:rsidR="00B30D63">
        <w:rPr>
          <w:rFonts w:ascii="Verdana" w:hAnsi="Verdana"/>
        </w:rPr>
        <w:t xml:space="preserve"> complementar</w:t>
      </w:r>
    </w:p>
    <w:p w14:paraId="38E8A91C" w14:textId="77777777" w:rsidR="00B30D63" w:rsidRPr="002039BD" w:rsidRDefault="00081B1B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789BB" wp14:editId="52EB9C28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2" name="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037AE" id="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14:paraId="36840FC0" w14:textId="785D33D1" w:rsidR="004D58F1" w:rsidRDefault="004D58F1" w:rsidP="009D5A50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Lógica de Programação com </w:t>
      </w:r>
      <w:proofErr w:type="spellStart"/>
      <w:r>
        <w:rPr>
          <w:rFonts w:ascii="Verdana" w:hAnsi="Verdana"/>
        </w:rPr>
        <w:t>Javascript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Alura</w:t>
      </w:r>
      <w:proofErr w:type="spellEnd"/>
      <w:r>
        <w:rPr>
          <w:rFonts w:ascii="Verdana" w:hAnsi="Verdana"/>
        </w:rPr>
        <w:t xml:space="preserve">, </w:t>
      </w:r>
      <w:r w:rsidR="005B242D">
        <w:rPr>
          <w:rFonts w:ascii="Verdana" w:hAnsi="Verdana"/>
        </w:rPr>
        <w:t xml:space="preserve">26h, </w:t>
      </w:r>
      <w:r>
        <w:rPr>
          <w:rFonts w:ascii="Verdana" w:hAnsi="Verdana"/>
        </w:rPr>
        <w:t>conclusão 2020)</w:t>
      </w:r>
    </w:p>
    <w:p w14:paraId="035D1A89" w14:textId="4E34BF3A" w:rsidR="00B30D63" w:rsidRPr="00723610" w:rsidRDefault="00723610" w:rsidP="009D5A50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HTML</w:t>
      </w:r>
      <w:r w:rsidR="005B242D">
        <w:rPr>
          <w:rFonts w:ascii="Verdana" w:hAnsi="Verdana"/>
        </w:rPr>
        <w:t>5</w:t>
      </w:r>
      <w:r>
        <w:rPr>
          <w:rFonts w:ascii="Verdana" w:hAnsi="Verdana"/>
        </w:rPr>
        <w:t xml:space="preserve"> e CSS</w:t>
      </w:r>
      <w:r w:rsidR="005B242D">
        <w:rPr>
          <w:rFonts w:ascii="Verdana" w:hAnsi="Verdana"/>
        </w:rPr>
        <w:t>3</w:t>
      </w:r>
      <w:r>
        <w:rPr>
          <w:rFonts w:ascii="Verdana" w:hAnsi="Verdana"/>
        </w:rPr>
        <w:t xml:space="preserve"> </w:t>
      </w:r>
      <w:r w:rsidR="00B30D63" w:rsidRPr="00723610">
        <w:rPr>
          <w:rFonts w:ascii="Verdana" w:hAnsi="Verdana"/>
        </w:rPr>
        <w:t>(</w:t>
      </w:r>
      <w:proofErr w:type="spellStart"/>
      <w:r w:rsidR="00CA3B1A" w:rsidRPr="00723610">
        <w:rPr>
          <w:rFonts w:ascii="Verdana" w:hAnsi="Verdana"/>
        </w:rPr>
        <w:t>Alura</w:t>
      </w:r>
      <w:proofErr w:type="spellEnd"/>
      <w:r w:rsidR="00B30D63" w:rsidRPr="00723610">
        <w:rPr>
          <w:rFonts w:ascii="Verdana" w:hAnsi="Verdana"/>
        </w:rPr>
        <w:t xml:space="preserve">, </w:t>
      </w:r>
      <w:r w:rsidR="005B242D">
        <w:rPr>
          <w:rFonts w:ascii="Verdana" w:hAnsi="Verdana"/>
        </w:rPr>
        <w:t xml:space="preserve">32h, </w:t>
      </w:r>
      <w:r w:rsidR="00B30D63" w:rsidRPr="00723610">
        <w:rPr>
          <w:rFonts w:ascii="Verdana" w:hAnsi="Verdana"/>
        </w:rPr>
        <w:t xml:space="preserve">conclusão </w:t>
      </w:r>
      <w:r w:rsidR="00CA3B1A" w:rsidRPr="00723610">
        <w:rPr>
          <w:rFonts w:ascii="Verdana" w:hAnsi="Verdana"/>
        </w:rPr>
        <w:t>2</w:t>
      </w:r>
      <w:r w:rsidR="00CE299D" w:rsidRPr="00723610">
        <w:rPr>
          <w:rFonts w:ascii="Verdana" w:hAnsi="Verdana"/>
        </w:rPr>
        <w:t>020</w:t>
      </w:r>
      <w:r w:rsidR="00B30D63" w:rsidRPr="00723610">
        <w:rPr>
          <w:rFonts w:ascii="Verdana" w:hAnsi="Verdana"/>
        </w:rPr>
        <w:t>)</w:t>
      </w:r>
    </w:p>
    <w:p w14:paraId="77C75BD4" w14:textId="131B88B4" w:rsidR="005B242D" w:rsidRDefault="005B242D" w:rsidP="009D5A50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Layouts Responsivos (</w:t>
      </w:r>
      <w:proofErr w:type="spellStart"/>
      <w:r>
        <w:rPr>
          <w:rFonts w:ascii="Verdana" w:hAnsi="Verdana"/>
        </w:rPr>
        <w:t>Alura</w:t>
      </w:r>
      <w:proofErr w:type="spellEnd"/>
      <w:r>
        <w:rPr>
          <w:rFonts w:ascii="Verdana" w:hAnsi="Verdana"/>
        </w:rPr>
        <w:t>, 7h, conclusão 2020)</w:t>
      </w:r>
    </w:p>
    <w:p w14:paraId="22582C3F" w14:textId="4BD73C3A" w:rsidR="00091C90" w:rsidRDefault="00091C90" w:rsidP="009D5A50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proofErr w:type="spellStart"/>
      <w:r>
        <w:rPr>
          <w:rFonts w:ascii="Verdana" w:hAnsi="Verdana"/>
        </w:rPr>
        <w:t>Flexbox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Alura</w:t>
      </w:r>
      <w:proofErr w:type="spellEnd"/>
      <w:r>
        <w:rPr>
          <w:rFonts w:ascii="Verdana" w:hAnsi="Verdana"/>
        </w:rPr>
        <w:t>, 9h, conclusão 2020)</w:t>
      </w:r>
    </w:p>
    <w:p w14:paraId="7DF386E3" w14:textId="64F45082" w:rsidR="00926B01" w:rsidRDefault="00091C90" w:rsidP="00926B01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proofErr w:type="spellStart"/>
      <w:r>
        <w:rPr>
          <w:rFonts w:ascii="Verdana" w:hAnsi="Verdana"/>
        </w:rPr>
        <w:t>Figma</w:t>
      </w:r>
      <w:proofErr w:type="spellEnd"/>
      <w:r>
        <w:rPr>
          <w:rFonts w:ascii="Verdana" w:hAnsi="Verdana"/>
        </w:rPr>
        <w:t>: Design visual para sites mobile (</w:t>
      </w:r>
      <w:proofErr w:type="spellStart"/>
      <w:r>
        <w:rPr>
          <w:rFonts w:ascii="Verdana" w:hAnsi="Verdana"/>
        </w:rPr>
        <w:t>Alura</w:t>
      </w:r>
      <w:proofErr w:type="spellEnd"/>
      <w:r>
        <w:rPr>
          <w:rFonts w:ascii="Verdana" w:hAnsi="Verdana"/>
        </w:rPr>
        <w:t>, 10h, conclusão 2020)</w:t>
      </w:r>
    </w:p>
    <w:p w14:paraId="0BC17CBF" w14:textId="1DBA82D5" w:rsidR="00926B01" w:rsidRPr="00926B01" w:rsidRDefault="00926B01" w:rsidP="00926B01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Design Gráfico (</w:t>
      </w:r>
      <w:proofErr w:type="spellStart"/>
      <w:r>
        <w:rPr>
          <w:rFonts w:ascii="Verdana" w:hAnsi="Verdana"/>
        </w:rPr>
        <w:t>Alura</w:t>
      </w:r>
      <w:proofErr w:type="spellEnd"/>
      <w:r>
        <w:rPr>
          <w:rFonts w:ascii="Verdana" w:hAnsi="Verdana"/>
        </w:rPr>
        <w:t>, 150h, cursando)</w:t>
      </w:r>
      <w:bookmarkStart w:id="0" w:name="_GoBack"/>
      <w:bookmarkEnd w:id="0"/>
    </w:p>
    <w:p w14:paraId="79B98CE6" w14:textId="77777777" w:rsidR="00926B01" w:rsidRDefault="00926B01" w:rsidP="00926B01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e GitHub (</w:t>
      </w:r>
      <w:proofErr w:type="spellStart"/>
      <w:r>
        <w:rPr>
          <w:rFonts w:ascii="Verdana" w:hAnsi="Verdana"/>
        </w:rPr>
        <w:t>Udemy</w:t>
      </w:r>
      <w:proofErr w:type="spellEnd"/>
      <w:r>
        <w:rPr>
          <w:rFonts w:ascii="Verdana" w:hAnsi="Verdana"/>
        </w:rPr>
        <w:t>, 8h, conclusão 2020)</w:t>
      </w:r>
    </w:p>
    <w:p w14:paraId="5AF81139" w14:textId="2F964F54" w:rsidR="00926B01" w:rsidRPr="00B81DBE" w:rsidRDefault="00926B01" w:rsidP="00B81DBE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Desenvolvimento web (</w:t>
      </w:r>
      <w:proofErr w:type="spellStart"/>
      <w:r>
        <w:rPr>
          <w:rFonts w:ascii="Verdana" w:hAnsi="Verdana"/>
        </w:rPr>
        <w:t>Udemy</w:t>
      </w:r>
      <w:proofErr w:type="spellEnd"/>
      <w:r>
        <w:rPr>
          <w:rFonts w:ascii="Verdana" w:hAnsi="Verdana"/>
        </w:rPr>
        <w:t>, 110h, cursando)</w:t>
      </w:r>
    </w:p>
    <w:p w14:paraId="203958CA" w14:textId="77777777" w:rsidR="00926B01" w:rsidRDefault="00926B01" w:rsidP="00FA3990">
      <w:pPr>
        <w:pStyle w:val="Seo"/>
        <w:rPr>
          <w:rFonts w:ascii="Verdana" w:hAnsi="Verdana"/>
        </w:rPr>
      </w:pPr>
    </w:p>
    <w:p w14:paraId="28A8B64A" w14:textId="77777777" w:rsidR="00926B01" w:rsidRDefault="00926B01" w:rsidP="00FA3990">
      <w:pPr>
        <w:pStyle w:val="Seo"/>
        <w:rPr>
          <w:rFonts w:ascii="Verdana" w:hAnsi="Verdana"/>
        </w:rPr>
      </w:pPr>
    </w:p>
    <w:p w14:paraId="4B59BACD" w14:textId="53100550"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14:paraId="4C601A6C" w14:textId="34F91D3D" w:rsidR="00FA3990" w:rsidRPr="002039BD" w:rsidRDefault="00081B1B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D2807A" wp14:editId="2D9788E9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1" name="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15BFC" id=" 167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FA3990">
        <w:rPr>
          <w:rFonts w:ascii="Verdana" w:hAnsi="Verdana"/>
        </w:rPr>
        <w:br/>
      </w:r>
    </w:p>
    <w:p w14:paraId="0E7ECDE2" w14:textId="29048C50" w:rsidR="00091C90" w:rsidRPr="00180D14" w:rsidRDefault="00180D14" w:rsidP="00180D14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</w:t>
      </w:r>
      <w:r w:rsidR="00091C90">
        <w:rPr>
          <w:rFonts w:ascii="Verdana" w:hAnsi="Verdana"/>
        </w:rPr>
        <w:t>rimeiro projeto profissional</w:t>
      </w:r>
      <w:r w:rsidR="00B12E26">
        <w:rPr>
          <w:rFonts w:ascii="Verdana" w:hAnsi="Verdana"/>
        </w:rPr>
        <w:t xml:space="preserve"> para poder aplicar </w:t>
      </w:r>
      <w:r>
        <w:rPr>
          <w:rFonts w:ascii="Verdana" w:hAnsi="Verdana"/>
        </w:rPr>
        <w:t xml:space="preserve">o </w:t>
      </w:r>
      <w:r w:rsidR="00B12E26">
        <w:rPr>
          <w:rFonts w:ascii="Verdana" w:hAnsi="Verdana"/>
        </w:rPr>
        <w:t>conhecimento</w:t>
      </w:r>
      <w:r w:rsidR="00A05CCB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adquidirido</w:t>
      </w:r>
      <w:proofErr w:type="spellEnd"/>
      <w:r w:rsidR="00091C90">
        <w:rPr>
          <w:rFonts w:ascii="Verdana" w:hAnsi="Verdana"/>
        </w:rPr>
        <w:t xml:space="preserve">, desenvolvi uma landing </w:t>
      </w:r>
      <w:proofErr w:type="spellStart"/>
      <w:r w:rsidR="00091C90">
        <w:rPr>
          <w:rFonts w:ascii="Verdana" w:hAnsi="Verdana"/>
        </w:rPr>
        <w:t>page</w:t>
      </w:r>
      <w:proofErr w:type="spellEnd"/>
      <w:r w:rsidR="00091C90">
        <w:rPr>
          <w:rFonts w:ascii="Verdana" w:hAnsi="Verdana"/>
        </w:rPr>
        <w:t xml:space="preserve"> para uma empresa de doces, utilizando HTML, CSS e </w:t>
      </w:r>
      <w:proofErr w:type="spellStart"/>
      <w:r w:rsidR="00091C90">
        <w:rPr>
          <w:rFonts w:ascii="Verdana" w:hAnsi="Verdana"/>
        </w:rPr>
        <w:t>Booststrap</w:t>
      </w:r>
      <w:proofErr w:type="spellEnd"/>
      <w:r w:rsidR="00091C90">
        <w:rPr>
          <w:rFonts w:ascii="Verdana" w:hAnsi="Verdana"/>
        </w:rPr>
        <w:t xml:space="preserve"> para o menu responsivo e carrossel de imagens </w:t>
      </w:r>
      <w:r w:rsidR="00091C90" w:rsidRPr="00433857">
        <w:rPr>
          <w:rFonts w:ascii="Verdana" w:hAnsi="Verdana"/>
        </w:rPr>
        <w:t xml:space="preserve">(link do </w:t>
      </w:r>
      <w:proofErr w:type="spellStart"/>
      <w:r w:rsidR="00091C90" w:rsidRPr="00433857">
        <w:rPr>
          <w:rFonts w:ascii="Verdana" w:hAnsi="Verdana"/>
        </w:rPr>
        <w:t>site:</w:t>
      </w:r>
      <w:hyperlink r:id="rId12" w:history="1">
        <w:r w:rsidRPr="00EC514F">
          <w:rPr>
            <w:rStyle w:val="Hyperlink"/>
            <w:rFonts w:ascii="Verdana" w:hAnsi="Verdana"/>
          </w:rPr>
          <w:t>https</w:t>
        </w:r>
        <w:proofErr w:type="spellEnd"/>
        <w:r w:rsidRPr="00EC514F">
          <w:rPr>
            <w:rStyle w:val="Hyperlink"/>
            <w:rFonts w:ascii="Verdana" w:hAnsi="Verdana"/>
          </w:rPr>
          <w:t>://andersonmwp.github.io/papiladoces/</w:t>
        </w:r>
      </w:hyperlink>
      <w:r w:rsidR="00091C90" w:rsidRPr="00433857">
        <w:rPr>
          <w:rFonts w:ascii="Verdana" w:hAnsi="Verdana"/>
        </w:rPr>
        <w:t xml:space="preserve">  </w:t>
      </w:r>
      <w:r w:rsidR="00091C90" w:rsidRPr="00180D14">
        <w:rPr>
          <w:rFonts w:ascii="Verdana" w:hAnsi="Verdana"/>
        </w:rPr>
        <w:t xml:space="preserve">Link do repositório: </w:t>
      </w:r>
      <w:hyperlink r:id="rId13" w:history="1">
        <w:r w:rsidR="00091C90" w:rsidRPr="00180D14">
          <w:rPr>
            <w:rStyle w:val="Hyperlink"/>
            <w:rFonts w:ascii="Verdana" w:hAnsi="Verdana"/>
          </w:rPr>
          <w:t>https://github.com/andersonmwp/papiladoces</w:t>
        </w:r>
      </w:hyperlink>
      <w:r w:rsidR="00091C90" w:rsidRPr="00180D14">
        <w:rPr>
          <w:rFonts w:ascii="Verdana" w:hAnsi="Verdana"/>
        </w:rPr>
        <w:t xml:space="preserve">) </w:t>
      </w:r>
      <w:r w:rsidR="00C41183" w:rsidRPr="00180D14">
        <w:rPr>
          <w:rFonts w:ascii="Verdana" w:hAnsi="Verdana"/>
        </w:rPr>
        <w:t>“</w:t>
      </w:r>
      <w:r w:rsidR="00091C90" w:rsidRPr="00180D14">
        <w:rPr>
          <w:rFonts w:ascii="Verdana" w:hAnsi="Verdana"/>
        </w:rPr>
        <w:t xml:space="preserve">observação: </w:t>
      </w:r>
      <w:r w:rsidR="00C41183" w:rsidRPr="00180D14">
        <w:rPr>
          <w:rFonts w:ascii="Verdana" w:hAnsi="Verdana"/>
        </w:rPr>
        <w:t>o site falta apenas as fotos oficiais e descrições do</w:t>
      </w:r>
      <w:r w:rsidR="00374819">
        <w:rPr>
          <w:rFonts w:ascii="Verdana" w:hAnsi="Verdana"/>
        </w:rPr>
        <w:t>s</w:t>
      </w:r>
      <w:r w:rsidR="00C41183" w:rsidRPr="00180D14">
        <w:rPr>
          <w:rFonts w:ascii="Verdana" w:hAnsi="Verdana"/>
        </w:rPr>
        <w:t xml:space="preserve"> produtos que estão sendo desenvolvidas pela cliente”</w:t>
      </w:r>
    </w:p>
    <w:p w14:paraId="528C08B1" w14:textId="0E382980" w:rsidR="000B62A4" w:rsidRPr="00AE4193" w:rsidRDefault="00C41183" w:rsidP="00AE419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Tenho d</w:t>
      </w:r>
      <w:r w:rsidR="00B00241">
        <w:rPr>
          <w:rFonts w:ascii="Verdana" w:hAnsi="Verdana"/>
        </w:rPr>
        <w:t>isponibilidade para aprende</w:t>
      </w:r>
      <w:r w:rsidR="008A6BCB">
        <w:rPr>
          <w:rFonts w:ascii="Verdana" w:hAnsi="Verdana"/>
        </w:rPr>
        <w:t>r qualquer linguagem e me adaptar</w:t>
      </w:r>
      <w:r w:rsidR="00B00241">
        <w:rPr>
          <w:rFonts w:ascii="Verdana" w:hAnsi="Verdana"/>
        </w:rPr>
        <w:t xml:space="preserve"> à empresa</w:t>
      </w:r>
    </w:p>
    <w:sectPr w:rsidR="000B62A4" w:rsidRPr="00AE4193" w:rsidSect="009C3B99">
      <w:headerReference w:type="default" r:id="rId14"/>
      <w:footerReference w:type="default" r:id="rId15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1924F" w14:textId="77777777" w:rsidR="00896F04" w:rsidRDefault="00896F04">
      <w:r>
        <w:separator/>
      </w:r>
    </w:p>
  </w:endnote>
  <w:endnote w:type="continuationSeparator" w:id="0">
    <w:p w14:paraId="36962FFB" w14:textId="77777777" w:rsidR="00896F04" w:rsidRDefault="00896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AF2AB" w14:textId="74B2CA0D"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6B79AD">
      <w:rPr>
        <w:noProof/>
      </w:rPr>
      <w:t>2</w:t>
    </w:r>
    <w:r>
      <w:fldChar w:fldCharType="end"/>
    </w:r>
    <w:r w:rsidR="00163F2A">
      <w:t xml:space="preserve"> </w:t>
    </w:r>
    <w:r w:rsidR="00081B1B" w:rsidRPr="009C3B99">
      <w:rPr>
        <w:noProof/>
        <w:lang w:eastAsia="pt-BR"/>
      </w:rPr>
      <mc:AlternateContent>
        <mc:Choice Requires="wps">
          <w:drawing>
            <wp:inline distT="0" distB="0" distL="0" distR="0" wp14:anchorId="52E94503" wp14:editId="5A095FBA">
              <wp:extent cx="91440" cy="91440"/>
              <wp:effectExtent l="19050" t="19050" r="3810" b="3810"/>
              <wp:docPr id="11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D531A9F" id="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" filled="f" fillcolor="#ff7d26" strokecolor="#fe8637" strokeweight="3pt">
              <v:stroke linestyle="thinThin"/>
              <v:shadow color="#1f2f3f" opacity=".5" offset=",3pt"/>
              <v:path arrowok="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0249A" w14:textId="77777777" w:rsidR="00896F04" w:rsidRDefault="00896F04">
      <w:r>
        <w:separator/>
      </w:r>
    </w:p>
  </w:footnote>
  <w:footnote w:type="continuationSeparator" w:id="0">
    <w:p w14:paraId="4E55D150" w14:textId="77777777" w:rsidR="00896F04" w:rsidRDefault="00896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D5D39" w14:textId="77777777"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081B1B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EB53637" wp14:editId="78EDB943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0" t="0" r="19050" b="8890"/>
              <wp:wrapNone/>
              <wp:docPr id="12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7E9BEFFA" id="_x0000_t32" coordsize="21600,21600" o:spt="32" o:oned="t" path="m,l21600,21600e" filled="f">
              <v:path arrowok="t" fillok="f" o:connecttype="none"/>
              <o:lock v:ext="edit" shapetype="t"/>
            </v:shapetype>
            <v:shape id="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" strokecolor="#fe8637" strokeweight="1pt">
              <o:lock v:ext="edit" shapetype="f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BD"/>
    <w:rsid w:val="00015F7A"/>
    <w:rsid w:val="0002401A"/>
    <w:rsid w:val="000320D1"/>
    <w:rsid w:val="000361C1"/>
    <w:rsid w:val="00081B1B"/>
    <w:rsid w:val="00083AB4"/>
    <w:rsid w:val="00091C90"/>
    <w:rsid w:val="000B161E"/>
    <w:rsid w:val="000B359E"/>
    <w:rsid w:val="000B62A4"/>
    <w:rsid w:val="000D6C68"/>
    <w:rsid w:val="001638B8"/>
    <w:rsid w:val="00163F2A"/>
    <w:rsid w:val="00180D14"/>
    <w:rsid w:val="001C7C7E"/>
    <w:rsid w:val="001E3C38"/>
    <w:rsid w:val="002039BD"/>
    <w:rsid w:val="00205CF1"/>
    <w:rsid w:val="00214E82"/>
    <w:rsid w:val="002241D0"/>
    <w:rsid w:val="002563D7"/>
    <w:rsid w:val="0026451D"/>
    <w:rsid w:val="002B0307"/>
    <w:rsid w:val="002B7747"/>
    <w:rsid w:val="00374819"/>
    <w:rsid w:val="003A1583"/>
    <w:rsid w:val="003C315B"/>
    <w:rsid w:val="003C4135"/>
    <w:rsid w:val="00421703"/>
    <w:rsid w:val="00433857"/>
    <w:rsid w:val="004563B0"/>
    <w:rsid w:val="004764D7"/>
    <w:rsid w:val="004D58F1"/>
    <w:rsid w:val="0051342B"/>
    <w:rsid w:val="005657D9"/>
    <w:rsid w:val="005B242D"/>
    <w:rsid w:val="005B5FD3"/>
    <w:rsid w:val="005E6BFC"/>
    <w:rsid w:val="00604F44"/>
    <w:rsid w:val="00612DE3"/>
    <w:rsid w:val="006B79AD"/>
    <w:rsid w:val="00723610"/>
    <w:rsid w:val="00741D6E"/>
    <w:rsid w:val="00896F04"/>
    <w:rsid w:val="008A6BCB"/>
    <w:rsid w:val="00926B01"/>
    <w:rsid w:val="00932683"/>
    <w:rsid w:val="00977F8F"/>
    <w:rsid w:val="009967CD"/>
    <w:rsid w:val="009C3B99"/>
    <w:rsid w:val="009D5A50"/>
    <w:rsid w:val="00A05CCB"/>
    <w:rsid w:val="00A17348"/>
    <w:rsid w:val="00A24707"/>
    <w:rsid w:val="00A25CF8"/>
    <w:rsid w:val="00A65E67"/>
    <w:rsid w:val="00A83D39"/>
    <w:rsid w:val="00AB320D"/>
    <w:rsid w:val="00AE4193"/>
    <w:rsid w:val="00B00241"/>
    <w:rsid w:val="00B12E26"/>
    <w:rsid w:val="00B30D63"/>
    <w:rsid w:val="00B403B9"/>
    <w:rsid w:val="00B501EE"/>
    <w:rsid w:val="00B81DBE"/>
    <w:rsid w:val="00BB7AFC"/>
    <w:rsid w:val="00BD695F"/>
    <w:rsid w:val="00C16356"/>
    <w:rsid w:val="00C23ED5"/>
    <w:rsid w:val="00C41183"/>
    <w:rsid w:val="00CA3B1A"/>
    <w:rsid w:val="00CA42AC"/>
    <w:rsid w:val="00CB206A"/>
    <w:rsid w:val="00CC21DB"/>
    <w:rsid w:val="00CC7ADA"/>
    <w:rsid w:val="00CD502D"/>
    <w:rsid w:val="00CE299D"/>
    <w:rsid w:val="00D27BCD"/>
    <w:rsid w:val="00D81FC2"/>
    <w:rsid w:val="00DB0647"/>
    <w:rsid w:val="00E10CFA"/>
    <w:rsid w:val="00EC4A52"/>
    <w:rsid w:val="00F26226"/>
    <w:rsid w:val="00F50A34"/>
    <w:rsid w:val="00F52BBD"/>
    <w:rsid w:val="00F54A75"/>
    <w:rsid w:val="00F63A54"/>
    <w:rsid w:val="00FA3990"/>
    <w:rsid w:val="00FE5188"/>
    <w:rsid w:val="00FE66E3"/>
    <w:rsid w:val="00FE6FB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/>
    <o:shapelayout v:ext="edit">
      <o:idmap v:ext="edit" data="1"/>
    </o:shapelayout>
  </w:shapeDefaults>
  <w:doNotEmbedSmartTags/>
  <w:decimalSymbol w:val=","/>
  <w:listSeparator w:val=";"/>
  <w14:docId w14:val="02B3F01F"/>
  <w15:chartTrackingRefBased/>
  <w15:docId w15:val="{510D8090-0548-0D4C-A02E-46CDFBD4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A65E6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65E67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0B1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ndersonmwp/papiladoces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ndersonmwp.github.io/papiladoce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dersonmwp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andersonmwp-front-end-developer/" TargetMode="External"/><Relationship Id="rId4" Type="http://schemas.openxmlformats.org/officeDocument/2006/relationships/styles" Target="styles.xml"/><Relationship Id="rId9" Type="http://schemas.openxmlformats.org/officeDocument/2006/relationships/hyperlink" Target="mailto:andersonmwp@gmail.com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520de%2520programas\Microsoft%25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F5F2946A-4039-4E38-A8F2-A0E2DA620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148</TotalTime>
  <Pages>1</Pages>
  <Words>404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Acer</cp:lastModifiedBy>
  <cp:revision>56</cp:revision>
  <dcterms:created xsi:type="dcterms:W3CDTF">2020-01-24T20:57:00Z</dcterms:created>
  <dcterms:modified xsi:type="dcterms:W3CDTF">2020-12-23T23:39:00Z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